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GB"/>
        </w:rPr>
        <w:id w:val="-63872542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07AF0BF6" w14:textId="77777777" w:rsidR="0049679C" w:rsidRDefault="0049679C">
          <w:pPr>
            <w:pStyle w:val="NoSpacing"/>
            <w:rPr>
              <w:sz w:val="2"/>
            </w:rPr>
          </w:pPr>
        </w:p>
        <w:p w14:paraId="616A9BD4" w14:textId="77777777" w:rsidR="0049679C" w:rsidRDefault="004967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DC23F9" wp14:editId="3C5CEB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369D37" w14:textId="3BA71D3F" w:rsidR="0049679C" w:rsidRDefault="00D97E4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Testing</w:t>
                                    </w:r>
                                  </w:p>
                                </w:sdtContent>
                              </w:sdt>
                              <w:p w14:paraId="4839F390" w14:textId="17E21D59" w:rsidR="0049679C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7E4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  <w:r w:rsidR="001107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14:paraId="7241B812" w14:textId="77777777" w:rsidR="0049679C" w:rsidRDefault="004967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DC23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369D37" w14:textId="3BA71D3F" w:rsidR="0049679C" w:rsidRDefault="00D97E4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Testing</w:t>
                              </w:r>
                            </w:p>
                          </w:sdtContent>
                        </w:sdt>
                        <w:p w14:paraId="4839F390" w14:textId="17E21D59" w:rsidR="0049679C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7E4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</w:t>
                              </w:r>
                              <w:r w:rsidR="001107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14:paraId="7241B812" w14:textId="77777777" w:rsidR="0049679C" w:rsidRDefault="004967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BA4114" wp14:editId="2B5F91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CB54E" w14:textId="77777777" w:rsidR="0049679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0E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AC45525" w14:textId="77123BE4" w:rsidR="0049679C" w:rsidRDefault="000E35E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BA411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45FCB54E" w14:textId="77777777" w:rsidR="0049679C" w:rsidRDefault="005B23F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0E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AC45525" w14:textId="77123BE4" w:rsidR="0049679C" w:rsidRDefault="000E35E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 Testing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1E90E73" w14:textId="5C5DC757" w:rsidR="000E35ED" w:rsidRDefault="003D7DF6" w:rsidP="00DB6DA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C4AAD0E" wp14:editId="27DDB5D3">
                <wp:simplePos x="0" y="0"/>
                <wp:positionH relativeFrom="column">
                  <wp:posOffset>-82193</wp:posOffset>
                </wp:positionH>
                <wp:positionV relativeFrom="paragraph">
                  <wp:posOffset>1918092</wp:posOffset>
                </wp:positionV>
                <wp:extent cx="5731510" cy="3611245"/>
                <wp:effectExtent l="0" t="0" r="2540" b="825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611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4B53258" w14:textId="77777777" w:rsidR="000E35ED" w:rsidRDefault="000E35ED">
      <w:r>
        <w:br w:type="page"/>
      </w:r>
    </w:p>
    <w:p w14:paraId="74076FED" w14:textId="2B271038" w:rsidR="00A217D1" w:rsidRDefault="00143044" w:rsidP="00DB6D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TunePal</w:t>
      </w:r>
      <w:proofErr w:type="spellEnd"/>
    </w:p>
    <w:p w14:paraId="7393E149" w14:textId="0603769B" w:rsidR="00143044" w:rsidRDefault="00143044" w:rsidP="00180B4D">
      <w:r>
        <w:t xml:space="preserve">Your company is developing, </w:t>
      </w:r>
      <w:proofErr w:type="spellStart"/>
      <w:r>
        <w:rPr>
          <w:i/>
          <w:iCs/>
        </w:rPr>
        <w:t>TunePal</w:t>
      </w:r>
      <w:proofErr w:type="spellEnd"/>
      <w:r>
        <w:rPr>
          <w:i/>
          <w:iCs/>
        </w:rPr>
        <w:t>,</w:t>
      </w:r>
      <w:r>
        <w:t xml:space="preserve"> a cross-platform music library and streaming service. The application is still in the early stages of development, and management would like to have tester involvement right through the software development </w:t>
      </w:r>
      <w:r w:rsidR="00D351B1">
        <w:t>lifecycle</w:t>
      </w:r>
      <w:r>
        <w:t xml:space="preserve">. Right </w:t>
      </w:r>
      <w:proofErr w:type="gramStart"/>
      <w:r>
        <w:t>now</w:t>
      </w:r>
      <w:proofErr w:type="gramEnd"/>
      <w:r>
        <w:t xml:space="preserve"> </w:t>
      </w:r>
      <w:r w:rsidR="00D351B1">
        <w:t>all that is available are some informal descriptions of the functionality.</w:t>
      </w:r>
      <w:r w:rsidR="0004135C">
        <w:t xml:space="preserve"> The team is planning on following a Waterfall Development </w:t>
      </w:r>
      <w:proofErr w:type="gramStart"/>
      <w:r w:rsidR="0004135C">
        <w:t>methodology</w:t>
      </w:r>
      <w:proofErr w:type="gramEnd"/>
    </w:p>
    <w:p w14:paraId="4DE9B96D" w14:textId="0BD8FD4D" w:rsidR="00CF42BF" w:rsidRPr="00CF42BF" w:rsidRDefault="00110758" w:rsidP="00180B4D">
      <w:r>
        <w:rPr>
          <w:b/>
          <w:bCs/>
        </w:rPr>
        <w:t>Note on Marking</w:t>
      </w:r>
      <w:r w:rsidR="00CF42BF">
        <w:rPr>
          <w:b/>
          <w:bCs/>
        </w:rPr>
        <w:t>:</w:t>
      </w:r>
      <w:r w:rsidR="00CF42BF">
        <w:t xml:space="preserve"> </w:t>
      </w:r>
      <w:r>
        <w:t xml:space="preserve">This assignment is marked out of 45 and worth 45% of your overall module grade. </w:t>
      </w:r>
      <w:r w:rsidR="00CF42BF">
        <w:t xml:space="preserve">Please see the rubric </w:t>
      </w:r>
      <w:r>
        <w:t xml:space="preserve">on Brightspace for details of how marks are allocated for each of these areas. </w:t>
      </w:r>
    </w:p>
    <w:p w14:paraId="3EEE759E" w14:textId="4DC7CC17" w:rsidR="0004135C" w:rsidRDefault="0004135C" w:rsidP="0004135C">
      <w:pPr>
        <w:pStyle w:val="Heading1"/>
      </w:pPr>
      <w:r>
        <w:t>Development Planning</w:t>
      </w:r>
    </w:p>
    <w:p w14:paraId="40F765AB" w14:textId="77777777" w:rsidR="001F332E" w:rsidRDefault="00143044" w:rsidP="00180B4D">
      <w:r>
        <w:t xml:space="preserve">1. </w:t>
      </w:r>
      <w:r w:rsidR="00D351B1">
        <w:t xml:space="preserve">Draw up a plan describing how </w:t>
      </w:r>
      <w:r w:rsidR="0004135C">
        <w:t xml:space="preserve">the testing team will be involved throughout the project cycle; make sure you list what documents / code / other inputs the testing team needs at each stage and describe what will be produced and why. </w:t>
      </w:r>
    </w:p>
    <w:p w14:paraId="09A62D19" w14:textId="5AC31815" w:rsidR="00180B4D" w:rsidRDefault="0004135C" w:rsidP="00180B4D">
      <w:r>
        <w:t>(</w:t>
      </w:r>
      <w:r w:rsidR="00CF42BF">
        <w:t>10</w:t>
      </w:r>
      <w:r>
        <w:t xml:space="preserve"> marks)</w:t>
      </w:r>
    </w:p>
    <w:p w14:paraId="7DECE87A" w14:textId="77777777" w:rsidR="00245930" w:rsidRDefault="00245930" w:rsidP="00245930">
      <w:pPr>
        <w:pStyle w:val="Heading1"/>
      </w:pPr>
      <w:r>
        <w:t>System Requirements</w:t>
      </w:r>
    </w:p>
    <w:p w14:paraId="049F8D88" w14:textId="0132356A" w:rsidR="00245930" w:rsidRDefault="00245930" w:rsidP="00245930">
      <w:r>
        <w:t>2. The following system requirements have been provided to you by the business analysis team. Make whatever adjustments are necessary to these requirements and use them to draw up a corresponding set of tests</w:t>
      </w:r>
      <w:r w:rsidR="005613A9">
        <w:t xml:space="preserve">, in each case clearly labelling the </w:t>
      </w:r>
      <w:r w:rsidR="00F80BD4">
        <w:t>test object and test basis</w:t>
      </w:r>
      <w:r>
        <w:t>.</w:t>
      </w:r>
    </w:p>
    <w:p w14:paraId="1183875E" w14:textId="7A9F41F1" w:rsidR="00245930" w:rsidRDefault="00245930" w:rsidP="00245930">
      <w:r>
        <w:t>(</w:t>
      </w:r>
      <w:r w:rsidR="005613A9">
        <w:t>15</w:t>
      </w:r>
      <w:r>
        <w:t xml:space="preserve"> marks)  </w:t>
      </w:r>
    </w:p>
    <w:p w14:paraId="2547C4B3" w14:textId="375E29DC" w:rsidR="00245930" w:rsidRDefault="005613A9" w:rsidP="005613A9">
      <w:pPr>
        <w:pStyle w:val="ListParagraph"/>
        <w:numPr>
          <w:ilvl w:val="0"/>
          <w:numId w:val="18"/>
        </w:numPr>
      </w:pPr>
      <w:r>
        <w:t>Users will be able to create an account and log in</w:t>
      </w:r>
    </w:p>
    <w:p w14:paraId="3278B0C5" w14:textId="2E50F738" w:rsidR="005613A9" w:rsidRDefault="005613A9" w:rsidP="005613A9">
      <w:pPr>
        <w:pStyle w:val="ListParagraph"/>
        <w:numPr>
          <w:ilvl w:val="0"/>
          <w:numId w:val="18"/>
        </w:numPr>
      </w:pPr>
      <w:r>
        <w:t>Users will have access to a shared library of songs but can also add their own private collection</w:t>
      </w:r>
    </w:p>
    <w:p w14:paraId="7328DA3C" w14:textId="44D6716E" w:rsidR="00F80BD4" w:rsidRDefault="00F80BD4" w:rsidP="00F80BD4">
      <w:pPr>
        <w:pStyle w:val="ListParagraph"/>
        <w:numPr>
          <w:ilvl w:val="0"/>
          <w:numId w:val="18"/>
        </w:numPr>
      </w:pPr>
      <w:r>
        <w:t>The app should be finished by August</w:t>
      </w:r>
    </w:p>
    <w:p w14:paraId="037F5102" w14:textId="0025B302" w:rsidR="005613A9" w:rsidRDefault="005613A9" w:rsidP="005613A9">
      <w:pPr>
        <w:pStyle w:val="ListParagraph"/>
        <w:numPr>
          <w:ilvl w:val="0"/>
          <w:numId w:val="18"/>
        </w:numPr>
      </w:pPr>
      <w:r>
        <w:t>The library should be searchable by artist, song title and year of release</w:t>
      </w:r>
    </w:p>
    <w:p w14:paraId="4150F79E" w14:textId="4F11F697" w:rsidR="005613A9" w:rsidRDefault="005613A9" w:rsidP="005613A9">
      <w:pPr>
        <w:pStyle w:val="ListParagraph"/>
        <w:numPr>
          <w:ilvl w:val="0"/>
          <w:numId w:val="18"/>
        </w:numPr>
      </w:pPr>
      <w:r>
        <w:t>Users should be allowed to log in on up to 2 devices at a time</w:t>
      </w:r>
    </w:p>
    <w:p w14:paraId="6EF56E07" w14:textId="7E3838A7" w:rsidR="005613A9" w:rsidRDefault="00F80BD4" w:rsidP="005613A9">
      <w:pPr>
        <w:pStyle w:val="ListParagraph"/>
        <w:numPr>
          <w:ilvl w:val="0"/>
          <w:numId w:val="18"/>
        </w:numPr>
      </w:pPr>
      <w:r>
        <w:t>Songs should take no longer than 5 seconds to download fully onto the user’s device</w:t>
      </w:r>
    </w:p>
    <w:p w14:paraId="4DE258F3" w14:textId="66A21815" w:rsidR="00F80BD4" w:rsidRDefault="00F80BD4" w:rsidP="005613A9">
      <w:pPr>
        <w:pStyle w:val="ListParagraph"/>
        <w:numPr>
          <w:ilvl w:val="0"/>
          <w:numId w:val="18"/>
        </w:numPr>
      </w:pPr>
      <w:r>
        <w:lastRenderedPageBreak/>
        <w:t>Users should be able to access the shop to buy premium titles: this will allow them to fill a basket before going to the checkout to pay. At any stage the user may empty their basket by clicking a button</w:t>
      </w:r>
    </w:p>
    <w:p w14:paraId="297B3F38" w14:textId="77777777" w:rsidR="005613A9" w:rsidRDefault="005613A9" w:rsidP="00245930"/>
    <w:p w14:paraId="284A2804" w14:textId="3B8CA846" w:rsidR="0004135C" w:rsidRDefault="0004135C" w:rsidP="00180B4D"/>
    <w:p w14:paraId="7069EE0E" w14:textId="18F357B7" w:rsidR="001F332E" w:rsidRDefault="00C66170" w:rsidP="00C66170">
      <w:pPr>
        <w:pStyle w:val="Heading1"/>
      </w:pPr>
      <w:r>
        <w:t>Unit Testing</w:t>
      </w:r>
    </w:p>
    <w:p w14:paraId="0ED9B3B3" w14:textId="1E2061AB" w:rsidR="005B23FE" w:rsidRDefault="00245930" w:rsidP="005B23FE">
      <w:r>
        <w:t>4</w:t>
      </w:r>
      <w:r w:rsidR="00C66170">
        <w:t xml:space="preserve">. The system has been split into a front-end application and an API. The code for the </w:t>
      </w:r>
      <w:proofErr w:type="spellStart"/>
      <w:r w:rsidR="00C66170">
        <w:t>tunepal</w:t>
      </w:r>
      <w:proofErr w:type="spellEnd"/>
      <w:r w:rsidR="00C66170">
        <w:t xml:space="preserve"> API </w:t>
      </w:r>
      <w:r w:rsidR="00886D79">
        <w:t>has been provided. Write a set of unit tests to test the functionality</w:t>
      </w:r>
      <w:r>
        <w:t>. Create a document outlining any defects you found and how you addressed them</w:t>
      </w:r>
      <w:r w:rsidR="005613A9">
        <w:t xml:space="preserve">. Comment on how well covered your tests are. </w:t>
      </w:r>
      <w:r>
        <w:t>(</w:t>
      </w:r>
      <w:r w:rsidR="00CF42BF">
        <w:t>20</w:t>
      </w:r>
      <w:r>
        <w:t xml:space="preserve"> marks)</w:t>
      </w:r>
    </w:p>
    <w:p w14:paraId="5B4FA799" w14:textId="19DD878E" w:rsidR="00CF42BF" w:rsidRDefault="00CF42BF" w:rsidP="005B23FE"/>
    <w:p w14:paraId="62A6066F" w14:textId="15735EAB" w:rsidR="00CF42BF" w:rsidRPr="00CF42BF" w:rsidRDefault="00CF42BF" w:rsidP="005B23FE">
      <w:r>
        <w:rPr>
          <w:b/>
          <w:bCs/>
        </w:rPr>
        <w:t>Note:</w:t>
      </w:r>
      <w:r>
        <w:t xml:space="preserve"> You may use </w:t>
      </w:r>
      <w:proofErr w:type="spellStart"/>
      <w:r>
        <w:t>YouTrack</w:t>
      </w:r>
      <w:proofErr w:type="spellEnd"/>
      <w:r>
        <w:t xml:space="preserve"> to record the System requirements and bugs discovered during unit testing if you wish. If you choose to do this, ensure that the </w:t>
      </w:r>
      <w:r>
        <w:rPr>
          <w:i/>
          <w:iCs/>
        </w:rPr>
        <w:t>public</w:t>
      </w:r>
      <w:r>
        <w:t xml:space="preserve"> user has </w:t>
      </w:r>
      <w:proofErr w:type="gramStart"/>
      <w:r>
        <w:t>read-access</w:t>
      </w:r>
      <w:proofErr w:type="gramEnd"/>
      <w:r>
        <w:t xml:space="preserve"> to your repository and include a link to your repository in your document. </w:t>
      </w:r>
      <w:r w:rsidRPr="00CF42BF">
        <w:rPr>
          <w:i/>
          <w:iCs/>
        </w:rPr>
        <w:t>Repositories will be scraped and stored locally so please do not edit your repository after submission.</w:t>
      </w:r>
    </w:p>
    <w:sectPr w:rsidR="00CF42BF" w:rsidRPr="00CF42BF" w:rsidSect="0049679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417"/>
    <w:multiLevelType w:val="hybridMultilevel"/>
    <w:tmpl w:val="E6643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B28"/>
    <w:multiLevelType w:val="hybridMultilevel"/>
    <w:tmpl w:val="F092D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4B5A"/>
    <w:multiLevelType w:val="hybridMultilevel"/>
    <w:tmpl w:val="FB1AD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7FF0"/>
    <w:multiLevelType w:val="hybridMultilevel"/>
    <w:tmpl w:val="8F6C8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077B"/>
    <w:multiLevelType w:val="hybridMultilevel"/>
    <w:tmpl w:val="4052D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42B5C"/>
    <w:multiLevelType w:val="hybridMultilevel"/>
    <w:tmpl w:val="35D8F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759E2"/>
    <w:multiLevelType w:val="hybridMultilevel"/>
    <w:tmpl w:val="01DA8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D566F"/>
    <w:multiLevelType w:val="hybridMultilevel"/>
    <w:tmpl w:val="BE3A3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6DC1"/>
    <w:multiLevelType w:val="hybridMultilevel"/>
    <w:tmpl w:val="B85E7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A0D"/>
    <w:multiLevelType w:val="hybridMultilevel"/>
    <w:tmpl w:val="8F6C8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42ACF"/>
    <w:multiLevelType w:val="hybridMultilevel"/>
    <w:tmpl w:val="29805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0107E"/>
    <w:multiLevelType w:val="hybridMultilevel"/>
    <w:tmpl w:val="E82EC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45ACB"/>
    <w:multiLevelType w:val="hybridMultilevel"/>
    <w:tmpl w:val="C9E62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B7AE0"/>
    <w:multiLevelType w:val="hybridMultilevel"/>
    <w:tmpl w:val="841EE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7A8C"/>
    <w:multiLevelType w:val="hybridMultilevel"/>
    <w:tmpl w:val="57F85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E6270"/>
    <w:multiLevelType w:val="hybridMultilevel"/>
    <w:tmpl w:val="411E9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D709A"/>
    <w:multiLevelType w:val="hybridMultilevel"/>
    <w:tmpl w:val="0D1C3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D23C8"/>
    <w:multiLevelType w:val="hybridMultilevel"/>
    <w:tmpl w:val="4A1E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458044">
    <w:abstractNumId w:val="10"/>
  </w:num>
  <w:num w:numId="2" w16cid:durableId="1122384238">
    <w:abstractNumId w:val="3"/>
  </w:num>
  <w:num w:numId="3" w16cid:durableId="983193397">
    <w:abstractNumId w:val="12"/>
  </w:num>
  <w:num w:numId="4" w16cid:durableId="245311753">
    <w:abstractNumId w:val="17"/>
  </w:num>
  <w:num w:numId="5" w16cid:durableId="140082074">
    <w:abstractNumId w:val="9"/>
  </w:num>
  <w:num w:numId="6" w16cid:durableId="2039965208">
    <w:abstractNumId w:val="11"/>
  </w:num>
  <w:num w:numId="7" w16cid:durableId="837618621">
    <w:abstractNumId w:val="0"/>
  </w:num>
  <w:num w:numId="8" w16cid:durableId="1629043299">
    <w:abstractNumId w:val="16"/>
  </w:num>
  <w:num w:numId="9" w16cid:durableId="831680766">
    <w:abstractNumId w:val="5"/>
  </w:num>
  <w:num w:numId="10" w16cid:durableId="1296712404">
    <w:abstractNumId w:val="14"/>
  </w:num>
  <w:num w:numId="11" w16cid:durableId="1036780810">
    <w:abstractNumId w:val="7"/>
  </w:num>
  <w:num w:numId="12" w16cid:durableId="1099643781">
    <w:abstractNumId w:val="13"/>
  </w:num>
  <w:num w:numId="13" w16cid:durableId="726226594">
    <w:abstractNumId w:val="1"/>
  </w:num>
  <w:num w:numId="14" w16cid:durableId="1258827034">
    <w:abstractNumId w:val="4"/>
  </w:num>
  <w:num w:numId="15" w16cid:durableId="1909146447">
    <w:abstractNumId w:val="15"/>
  </w:num>
  <w:num w:numId="16" w16cid:durableId="780295482">
    <w:abstractNumId w:val="2"/>
  </w:num>
  <w:num w:numId="17" w16cid:durableId="1064570924">
    <w:abstractNumId w:val="8"/>
  </w:num>
  <w:num w:numId="18" w16cid:durableId="1142693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ED"/>
    <w:rsid w:val="00005BCB"/>
    <w:rsid w:val="00007E28"/>
    <w:rsid w:val="00012ADA"/>
    <w:rsid w:val="00022A4E"/>
    <w:rsid w:val="000367AE"/>
    <w:rsid w:val="00040E2E"/>
    <w:rsid w:val="0004135C"/>
    <w:rsid w:val="00045559"/>
    <w:rsid w:val="0005204C"/>
    <w:rsid w:val="00055455"/>
    <w:rsid w:val="000603AF"/>
    <w:rsid w:val="00061BD3"/>
    <w:rsid w:val="000715A7"/>
    <w:rsid w:val="00083AE6"/>
    <w:rsid w:val="00092E32"/>
    <w:rsid w:val="000B655F"/>
    <w:rsid w:val="000D603E"/>
    <w:rsid w:val="000E35ED"/>
    <w:rsid w:val="001024AC"/>
    <w:rsid w:val="00110758"/>
    <w:rsid w:val="001236F3"/>
    <w:rsid w:val="001308F3"/>
    <w:rsid w:val="001343CC"/>
    <w:rsid w:val="00143044"/>
    <w:rsid w:val="00151C4F"/>
    <w:rsid w:val="00157E2D"/>
    <w:rsid w:val="00163E01"/>
    <w:rsid w:val="0017365E"/>
    <w:rsid w:val="00180B4D"/>
    <w:rsid w:val="001B283A"/>
    <w:rsid w:val="001E3542"/>
    <w:rsid w:val="001F332E"/>
    <w:rsid w:val="001F7A0A"/>
    <w:rsid w:val="0021061C"/>
    <w:rsid w:val="0022431B"/>
    <w:rsid w:val="00245930"/>
    <w:rsid w:val="00251223"/>
    <w:rsid w:val="00261FE6"/>
    <w:rsid w:val="00281450"/>
    <w:rsid w:val="00283021"/>
    <w:rsid w:val="00292957"/>
    <w:rsid w:val="002D7133"/>
    <w:rsid w:val="00310AD2"/>
    <w:rsid w:val="00340513"/>
    <w:rsid w:val="00356116"/>
    <w:rsid w:val="00383D47"/>
    <w:rsid w:val="00383EA8"/>
    <w:rsid w:val="003867ED"/>
    <w:rsid w:val="00391438"/>
    <w:rsid w:val="003B52D5"/>
    <w:rsid w:val="003C153F"/>
    <w:rsid w:val="003D7DF6"/>
    <w:rsid w:val="003F2E11"/>
    <w:rsid w:val="003F3CF2"/>
    <w:rsid w:val="00400D87"/>
    <w:rsid w:val="00407636"/>
    <w:rsid w:val="00430E2D"/>
    <w:rsid w:val="004601D7"/>
    <w:rsid w:val="00467198"/>
    <w:rsid w:val="004701A9"/>
    <w:rsid w:val="0049679C"/>
    <w:rsid w:val="004B07B3"/>
    <w:rsid w:val="004B1A02"/>
    <w:rsid w:val="004B4881"/>
    <w:rsid w:val="004C54BF"/>
    <w:rsid w:val="004E081A"/>
    <w:rsid w:val="004E7D3A"/>
    <w:rsid w:val="00514CEF"/>
    <w:rsid w:val="00522E3D"/>
    <w:rsid w:val="0053246A"/>
    <w:rsid w:val="005516B9"/>
    <w:rsid w:val="005613A9"/>
    <w:rsid w:val="00575797"/>
    <w:rsid w:val="00582CB9"/>
    <w:rsid w:val="00587E4A"/>
    <w:rsid w:val="005928E2"/>
    <w:rsid w:val="00597EFD"/>
    <w:rsid w:val="005A7397"/>
    <w:rsid w:val="005B1405"/>
    <w:rsid w:val="005B23FE"/>
    <w:rsid w:val="00621747"/>
    <w:rsid w:val="00622232"/>
    <w:rsid w:val="00684432"/>
    <w:rsid w:val="006A0D15"/>
    <w:rsid w:val="006C490F"/>
    <w:rsid w:val="006E634C"/>
    <w:rsid w:val="006F7E9F"/>
    <w:rsid w:val="007112E4"/>
    <w:rsid w:val="00714933"/>
    <w:rsid w:val="007179C2"/>
    <w:rsid w:val="00772504"/>
    <w:rsid w:val="0077512B"/>
    <w:rsid w:val="00790FCB"/>
    <w:rsid w:val="0079684B"/>
    <w:rsid w:val="007C5C6D"/>
    <w:rsid w:val="007D01EA"/>
    <w:rsid w:val="007D764C"/>
    <w:rsid w:val="007D7B7E"/>
    <w:rsid w:val="00813723"/>
    <w:rsid w:val="008212BD"/>
    <w:rsid w:val="00841999"/>
    <w:rsid w:val="008445AE"/>
    <w:rsid w:val="00853A65"/>
    <w:rsid w:val="00857A4F"/>
    <w:rsid w:val="00886D79"/>
    <w:rsid w:val="008F0EA5"/>
    <w:rsid w:val="00942423"/>
    <w:rsid w:val="009A1EF7"/>
    <w:rsid w:val="009D6933"/>
    <w:rsid w:val="009E43A8"/>
    <w:rsid w:val="00A217D1"/>
    <w:rsid w:val="00A302BE"/>
    <w:rsid w:val="00A46623"/>
    <w:rsid w:val="00A5231F"/>
    <w:rsid w:val="00A748BE"/>
    <w:rsid w:val="00A932C0"/>
    <w:rsid w:val="00AB668A"/>
    <w:rsid w:val="00AC0ED4"/>
    <w:rsid w:val="00AC5DCC"/>
    <w:rsid w:val="00AE0C7C"/>
    <w:rsid w:val="00B07D5F"/>
    <w:rsid w:val="00B62F07"/>
    <w:rsid w:val="00B679ED"/>
    <w:rsid w:val="00BB54A5"/>
    <w:rsid w:val="00BD3683"/>
    <w:rsid w:val="00C0294C"/>
    <w:rsid w:val="00C13290"/>
    <w:rsid w:val="00C14D1F"/>
    <w:rsid w:val="00C57D04"/>
    <w:rsid w:val="00C62913"/>
    <w:rsid w:val="00C62C3F"/>
    <w:rsid w:val="00C66170"/>
    <w:rsid w:val="00C85480"/>
    <w:rsid w:val="00C86813"/>
    <w:rsid w:val="00CC7F70"/>
    <w:rsid w:val="00CD6174"/>
    <w:rsid w:val="00CF42BF"/>
    <w:rsid w:val="00D157F2"/>
    <w:rsid w:val="00D178D7"/>
    <w:rsid w:val="00D24574"/>
    <w:rsid w:val="00D33EFB"/>
    <w:rsid w:val="00D351B1"/>
    <w:rsid w:val="00D37E38"/>
    <w:rsid w:val="00D8346A"/>
    <w:rsid w:val="00D933CC"/>
    <w:rsid w:val="00D97E4C"/>
    <w:rsid w:val="00DB6DA6"/>
    <w:rsid w:val="00DB7EDF"/>
    <w:rsid w:val="00DC6D76"/>
    <w:rsid w:val="00E17338"/>
    <w:rsid w:val="00E47370"/>
    <w:rsid w:val="00E50110"/>
    <w:rsid w:val="00E55299"/>
    <w:rsid w:val="00E64428"/>
    <w:rsid w:val="00E71CB1"/>
    <w:rsid w:val="00E83A32"/>
    <w:rsid w:val="00EC44F6"/>
    <w:rsid w:val="00EC5F8A"/>
    <w:rsid w:val="00EC6713"/>
    <w:rsid w:val="00ED340B"/>
    <w:rsid w:val="00ED34E2"/>
    <w:rsid w:val="00F068B8"/>
    <w:rsid w:val="00F12688"/>
    <w:rsid w:val="00F16069"/>
    <w:rsid w:val="00F2486A"/>
    <w:rsid w:val="00F77EA7"/>
    <w:rsid w:val="00F80BD4"/>
    <w:rsid w:val="00F832BF"/>
    <w:rsid w:val="00F874D3"/>
    <w:rsid w:val="00FC40A6"/>
    <w:rsid w:val="00FE2C96"/>
    <w:rsid w:val="00FE7B0A"/>
    <w:rsid w:val="00FF4C27"/>
    <w:rsid w:val="00FF55A0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AD97"/>
  <w15:chartTrackingRefBased/>
  <w15:docId w15:val="{2AAEFD82-08A8-D54E-BECB-89781041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F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43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D7D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75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1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7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C40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0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6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79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/Library/Group%20Containers/UBF8T346G9.Office/User%20Content.localized/Templates.localized/TUDublin%20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3" ma:contentTypeDescription="Create a new document." ma:contentTypeScope="" ma:versionID="139321f04e2618caa1408a6213c04fc2">
  <xsd:schema xmlns:xsd="http://www.w3.org/2001/XMLSchema" xmlns:xs="http://www.w3.org/2001/XMLSchema" xmlns:p="http://schemas.microsoft.com/office/2006/metadata/properties" xmlns:ns3="186a8af6-524e-48fb-a2b5-8db5625d742b" xmlns:ns4="8713c86b-11c3-4892-8b22-8e1103c1c89f" targetNamespace="http://schemas.microsoft.com/office/2006/metadata/properties" ma:root="true" ma:fieldsID="9ba53b8c8ce039fd88f5433470804001" ns3:_="" ns4:_="">
    <xsd:import namespace="186a8af6-524e-48fb-a2b5-8db5625d742b"/>
    <xsd:import namespace="8713c86b-11c3-4892-8b22-8e1103c1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c86b-11c3-4892-8b22-8e1103c1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6FD45-3649-4766-83B9-7E046D71EA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01D93-BAE6-4293-B0E4-7E35DE1FA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F83D1-0D16-4AB5-862B-75546E356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8713c86b-11c3-4892-8b22-8e1103c1c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TUDublin Handout.dotx</Template>
  <TotalTime>57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Assignment 1</dc:subject>
  <dc:creator>Jack O'Neill</dc:creator>
  <cp:keywords/>
  <dc:description/>
  <cp:lastModifiedBy>Jack O'Neill</cp:lastModifiedBy>
  <cp:revision>4</cp:revision>
  <dcterms:created xsi:type="dcterms:W3CDTF">2022-03-22T05:57:00Z</dcterms:created>
  <dcterms:modified xsi:type="dcterms:W3CDTF">2023-02-20T17:34:00Z</dcterms:modified>
  <cp:category>Software 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