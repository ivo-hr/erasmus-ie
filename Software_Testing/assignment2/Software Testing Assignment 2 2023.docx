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GB"/>
        </w:rPr>
        <w:id w:val="-638725427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07AF0BF6" w14:textId="77777777" w:rsidR="0049679C" w:rsidRDefault="0049679C">
          <w:pPr>
            <w:pStyle w:val="NoSpacing"/>
            <w:rPr>
              <w:sz w:val="2"/>
            </w:rPr>
          </w:pPr>
        </w:p>
        <w:p w14:paraId="616A9BD4" w14:textId="77777777" w:rsidR="0049679C" w:rsidRDefault="0049679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DC23F9" wp14:editId="3C5CEB4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6369D37" w14:textId="3BA71D3F" w:rsidR="0049679C" w:rsidRDefault="00D97E4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Testing</w:t>
                                    </w:r>
                                  </w:p>
                                </w:sdtContent>
                              </w:sdt>
                              <w:p w14:paraId="4839F390" w14:textId="4573D6EA" w:rsidR="0049679C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97E4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Assignment</w:t>
                                    </w:r>
                                    <w:r w:rsidR="0011075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0F3EF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7241B812" w14:textId="77777777" w:rsidR="0049679C" w:rsidRDefault="0049679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4DC23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6369D37" w14:textId="3BA71D3F" w:rsidR="0049679C" w:rsidRDefault="00D97E4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Testing</w:t>
                              </w:r>
                            </w:p>
                          </w:sdtContent>
                        </w:sdt>
                        <w:p w14:paraId="4839F390" w14:textId="4573D6EA" w:rsidR="0049679C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97E4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Assignment</w:t>
                              </w:r>
                              <w:r w:rsidR="0011075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0F3EF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sdtContent>
                          </w:sdt>
                        </w:p>
                        <w:p w14:paraId="7241B812" w14:textId="77777777" w:rsidR="0049679C" w:rsidRDefault="0049679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BA4114" wp14:editId="2B5F910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CB54E" w14:textId="77777777" w:rsidR="0049679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C0ED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AC45525" w14:textId="77123BE4" w:rsidR="0049679C" w:rsidRDefault="000E35ED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Software Testing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BA411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45FCB54E" w14:textId="77777777" w:rsidR="0049679C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C0ED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AC45525" w14:textId="77123BE4" w:rsidR="0049679C" w:rsidRDefault="000E35ED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Software Testing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1E90E73" w14:textId="5C5DC757" w:rsidR="000E35ED" w:rsidRDefault="003D7DF6" w:rsidP="00DB6DA6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C4AAD0E" wp14:editId="27DDB5D3">
                <wp:simplePos x="0" y="0"/>
                <wp:positionH relativeFrom="column">
                  <wp:posOffset>-82193</wp:posOffset>
                </wp:positionH>
                <wp:positionV relativeFrom="paragraph">
                  <wp:posOffset>1918092</wp:posOffset>
                </wp:positionV>
                <wp:extent cx="5731510" cy="3611245"/>
                <wp:effectExtent l="0" t="0" r="2540" b="825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611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14B53258" w14:textId="77777777" w:rsidR="000E35ED" w:rsidRDefault="000E35ED">
      <w:r>
        <w:br w:type="page"/>
      </w:r>
    </w:p>
    <w:p w14:paraId="74076FED" w14:textId="2B271038" w:rsidR="00A217D1" w:rsidRDefault="00143044" w:rsidP="00DB6D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TunePal</w:t>
      </w:r>
      <w:proofErr w:type="spellEnd"/>
    </w:p>
    <w:p w14:paraId="53883947" w14:textId="2F66C768" w:rsidR="000F3EFE" w:rsidRDefault="000F3EFE" w:rsidP="000F3EFE">
      <w:r>
        <w:t xml:space="preserve">So far, the designers </w:t>
      </w:r>
      <w:r>
        <w:t xml:space="preserve">of </w:t>
      </w:r>
      <w:proofErr w:type="spellStart"/>
      <w:r>
        <w:t>TunePal</w:t>
      </w:r>
      <w:proofErr w:type="spellEnd"/>
      <w:r>
        <w:t xml:space="preserve"> </w:t>
      </w:r>
      <w:r>
        <w:t xml:space="preserve">haven’t given much thought to the users who will be using the app, </w:t>
      </w:r>
      <w:proofErr w:type="gramStart"/>
      <w:r>
        <w:t>all of</w:t>
      </w:r>
      <w:proofErr w:type="gramEnd"/>
      <w:r>
        <w:t xml:space="preserve"> the thinking has been very product-focussed. Draw up a plan for including end-users in the design and validation of the app. Include any documents / tests you will use as part of this plan.</w:t>
      </w:r>
    </w:p>
    <w:p w14:paraId="4DE9B96D" w14:textId="117F4729" w:rsidR="00CF42BF" w:rsidRPr="00CF42BF" w:rsidRDefault="00110758" w:rsidP="00180B4D">
      <w:r>
        <w:rPr>
          <w:b/>
          <w:bCs/>
        </w:rPr>
        <w:t>Note on Marking</w:t>
      </w:r>
      <w:r w:rsidR="00CF42BF">
        <w:rPr>
          <w:b/>
          <w:bCs/>
        </w:rPr>
        <w:t>:</w:t>
      </w:r>
      <w:r w:rsidR="00CF42BF">
        <w:t xml:space="preserve"> </w:t>
      </w:r>
      <w:r>
        <w:t xml:space="preserve">This assignment is marked out of </w:t>
      </w:r>
      <w:r w:rsidR="000F3EFE">
        <w:t>25</w:t>
      </w:r>
      <w:r>
        <w:t xml:space="preserve"> and worth </w:t>
      </w:r>
      <w:r w:rsidR="000F3EFE">
        <w:t>25</w:t>
      </w:r>
      <w:r>
        <w:t xml:space="preserve">% of your overall module grade. </w:t>
      </w:r>
      <w:r w:rsidR="00CF42BF">
        <w:t xml:space="preserve">Please see the rubric </w:t>
      </w:r>
      <w:r w:rsidR="000F3EFE">
        <w:t>below</w:t>
      </w:r>
      <w:r>
        <w:t xml:space="preserve"> for details of how marks are allocated for each of these areas. </w:t>
      </w:r>
    </w:p>
    <w:p w14:paraId="487EB120" w14:textId="3F5DEF05" w:rsidR="000F3EFE" w:rsidRDefault="000F3EFE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>
        <w:br w:type="page"/>
      </w:r>
    </w:p>
    <w:p w14:paraId="39CB62E8" w14:textId="4E4858AD" w:rsidR="000F3EFE" w:rsidRDefault="000F3EFE" w:rsidP="0004135C">
      <w:pPr>
        <w:pStyle w:val="Heading1"/>
      </w:pPr>
      <w:r>
        <w:lastRenderedPageBreak/>
        <w:t>Rubric</w:t>
      </w:r>
    </w:p>
    <w:tbl>
      <w:tblPr>
        <w:tblW w:w="8760" w:type="dxa"/>
        <w:tblLook w:val="04A0" w:firstRow="1" w:lastRow="0" w:firstColumn="1" w:lastColumn="0" w:noHBand="0" w:noVBand="1"/>
      </w:tblPr>
      <w:tblGrid>
        <w:gridCol w:w="2920"/>
        <w:gridCol w:w="1300"/>
        <w:gridCol w:w="4540"/>
      </w:tblGrid>
      <w:tr w:rsidR="000F3EFE" w:rsidRPr="000F3EFE" w14:paraId="267B3821" w14:textId="77777777" w:rsidTr="000F3EFE">
        <w:trPr>
          <w:trHeight w:val="204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E9204" w14:textId="77777777" w:rsidR="000F3EFE" w:rsidRPr="000F3EFE" w:rsidRDefault="000F3EFE" w:rsidP="000F3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E" w:eastAsia="en-GB"/>
              </w:rPr>
            </w:pPr>
            <w:r w:rsidRPr="000F3E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E" w:eastAsia="en-GB"/>
              </w:rPr>
              <w:t>Outstanding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4FD0" w14:textId="77777777" w:rsidR="000F3EFE" w:rsidRPr="000F3EFE" w:rsidRDefault="000F3EFE" w:rsidP="000F3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</w:pPr>
            <w:r w:rsidRPr="000F3E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  <w:t>80-100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6A66B" w14:textId="77777777" w:rsidR="000F3EFE" w:rsidRPr="000F3EFE" w:rsidRDefault="000F3EFE" w:rsidP="000F3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</w:pPr>
            <w:r w:rsidRPr="000F3E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  <w:t>Description of plan makes excellent use of end-users to improve the application. Appropriate documentation and tests are included; flawlessly specified. Demonstrates mastery of module content as well as additional independent research.</w:t>
            </w:r>
          </w:p>
        </w:tc>
      </w:tr>
      <w:tr w:rsidR="000F3EFE" w:rsidRPr="000F3EFE" w14:paraId="2D7396D1" w14:textId="77777777" w:rsidTr="000F3EFE">
        <w:trPr>
          <w:trHeight w:val="17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1AFC" w14:textId="77777777" w:rsidR="000F3EFE" w:rsidRPr="000F3EFE" w:rsidRDefault="000F3EFE" w:rsidP="000F3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E" w:eastAsia="en-GB"/>
              </w:rPr>
            </w:pPr>
            <w:r w:rsidRPr="000F3E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E" w:eastAsia="en-GB"/>
              </w:rPr>
              <w:t>Excellent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91CF4" w14:textId="77777777" w:rsidR="000F3EFE" w:rsidRPr="000F3EFE" w:rsidRDefault="000F3EFE" w:rsidP="000F3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</w:pPr>
            <w:r w:rsidRPr="000F3E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  <w:t>70-79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8633A" w14:textId="77777777" w:rsidR="000F3EFE" w:rsidRPr="000F3EFE" w:rsidRDefault="000F3EFE" w:rsidP="000F3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</w:pPr>
            <w:r w:rsidRPr="000F3E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  <w:t xml:space="preserve">Description of plan makes excellent use of end-users to improve the application. Plan includes appropriate documentation and tests, well specified. Demonstrates mastery of module content </w:t>
            </w:r>
          </w:p>
        </w:tc>
      </w:tr>
      <w:tr w:rsidR="000F3EFE" w:rsidRPr="000F3EFE" w14:paraId="77D0D4F1" w14:textId="77777777" w:rsidTr="000F3EFE">
        <w:trPr>
          <w:trHeight w:val="17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953C" w14:textId="77777777" w:rsidR="000F3EFE" w:rsidRPr="000F3EFE" w:rsidRDefault="000F3EFE" w:rsidP="000F3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E" w:eastAsia="en-GB"/>
              </w:rPr>
            </w:pPr>
            <w:r w:rsidRPr="000F3E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E" w:eastAsia="en-GB"/>
              </w:rPr>
              <w:t>Very Good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F94F" w14:textId="77777777" w:rsidR="000F3EFE" w:rsidRPr="000F3EFE" w:rsidRDefault="000F3EFE" w:rsidP="000F3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</w:pPr>
            <w:r w:rsidRPr="000F3E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  <w:t>60-69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335BA" w14:textId="77777777" w:rsidR="000F3EFE" w:rsidRPr="000F3EFE" w:rsidRDefault="000F3EFE" w:rsidP="000F3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</w:pPr>
            <w:r w:rsidRPr="000F3E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  <w:t>Description of plan makes effective use of end-users to improve the application. Plan includes some appropriate documentation and tests. Demonstrates understanding of module content</w:t>
            </w:r>
          </w:p>
        </w:tc>
      </w:tr>
      <w:tr w:rsidR="000F3EFE" w:rsidRPr="000F3EFE" w14:paraId="4AB92CB4" w14:textId="77777777" w:rsidTr="000F3EFE">
        <w:trPr>
          <w:trHeight w:val="136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207B" w14:textId="77777777" w:rsidR="000F3EFE" w:rsidRPr="000F3EFE" w:rsidRDefault="000F3EFE" w:rsidP="000F3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E" w:eastAsia="en-GB"/>
              </w:rPr>
            </w:pPr>
            <w:r w:rsidRPr="000F3E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E" w:eastAsia="en-GB"/>
              </w:rPr>
              <w:t>Good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8DD22" w14:textId="77777777" w:rsidR="000F3EFE" w:rsidRPr="000F3EFE" w:rsidRDefault="000F3EFE" w:rsidP="000F3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</w:pPr>
            <w:r w:rsidRPr="000F3E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  <w:t>50-59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84202" w14:textId="77777777" w:rsidR="000F3EFE" w:rsidRPr="000F3EFE" w:rsidRDefault="000F3EFE" w:rsidP="000F3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</w:pPr>
            <w:r w:rsidRPr="000F3E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  <w:t xml:space="preserve">Description of plan makes some use of end-users to improve the application. Plan includes some appropriate documentation and tests. </w:t>
            </w:r>
          </w:p>
        </w:tc>
      </w:tr>
      <w:tr w:rsidR="000F3EFE" w:rsidRPr="000F3EFE" w14:paraId="41FA85DB" w14:textId="77777777" w:rsidTr="000F3EFE">
        <w:trPr>
          <w:trHeight w:val="10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D766" w14:textId="77777777" w:rsidR="000F3EFE" w:rsidRPr="000F3EFE" w:rsidRDefault="000F3EFE" w:rsidP="000F3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E" w:eastAsia="en-GB"/>
              </w:rPr>
            </w:pPr>
            <w:r w:rsidRPr="000F3E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E" w:eastAsia="en-GB"/>
              </w:rPr>
              <w:t>Acceptable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82E03" w14:textId="77777777" w:rsidR="000F3EFE" w:rsidRPr="000F3EFE" w:rsidRDefault="000F3EFE" w:rsidP="000F3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</w:pPr>
            <w:r w:rsidRPr="000F3E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  <w:t>40-49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9E748" w14:textId="77777777" w:rsidR="000F3EFE" w:rsidRPr="000F3EFE" w:rsidRDefault="000F3EFE" w:rsidP="000F3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</w:pPr>
            <w:r w:rsidRPr="000F3E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  <w:t>Plan shows evidence that the basic principles of user-focussed testing are understood</w:t>
            </w:r>
          </w:p>
        </w:tc>
      </w:tr>
      <w:tr w:rsidR="000F3EFE" w:rsidRPr="000F3EFE" w14:paraId="6C2502DD" w14:textId="77777777" w:rsidTr="000F3EFE">
        <w:trPr>
          <w:trHeight w:val="68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EE16" w14:textId="77777777" w:rsidR="000F3EFE" w:rsidRPr="000F3EFE" w:rsidRDefault="000F3EFE" w:rsidP="000F3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E" w:eastAsia="en-GB"/>
              </w:rPr>
            </w:pPr>
            <w:r w:rsidRPr="000F3E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E" w:eastAsia="en-GB"/>
              </w:rPr>
              <w:t>Does not Meet Expectations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9F6E" w14:textId="77777777" w:rsidR="000F3EFE" w:rsidRPr="000F3EFE" w:rsidRDefault="000F3EFE" w:rsidP="000F3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</w:pPr>
            <w:r w:rsidRPr="000F3E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  <w:t>0-39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805D8" w14:textId="77777777" w:rsidR="000F3EFE" w:rsidRPr="000F3EFE" w:rsidRDefault="000F3EFE" w:rsidP="000F3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</w:pPr>
            <w:r w:rsidRPr="000F3E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E" w:eastAsia="en-GB"/>
              </w:rPr>
              <w:t>Plan fails to show that the basic principles of user-focussed testing are understood</w:t>
            </w:r>
          </w:p>
        </w:tc>
      </w:tr>
    </w:tbl>
    <w:p w14:paraId="62A6066F" w14:textId="11ABF5EA" w:rsidR="00CF42BF" w:rsidRPr="00CF42BF" w:rsidRDefault="00CF42BF" w:rsidP="005B23FE"/>
    <w:sectPr w:rsidR="00CF42BF" w:rsidRPr="00CF42BF" w:rsidSect="000F3EFE">
      <w:pgSz w:w="11906" w:h="16838"/>
      <w:pgMar w:top="1440" w:right="1440" w:bottom="1440" w:left="1440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417"/>
    <w:multiLevelType w:val="hybridMultilevel"/>
    <w:tmpl w:val="E66432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D7B28"/>
    <w:multiLevelType w:val="hybridMultilevel"/>
    <w:tmpl w:val="F092D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84B5A"/>
    <w:multiLevelType w:val="hybridMultilevel"/>
    <w:tmpl w:val="FB1AD1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7FF0"/>
    <w:multiLevelType w:val="hybridMultilevel"/>
    <w:tmpl w:val="8F6C8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D077B"/>
    <w:multiLevelType w:val="hybridMultilevel"/>
    <w:tmpl w:val="4052DF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42B5C"/>
    <w:multiLevelType w:val="hybridMultilevel"/>
    <w:tmpl w:val="35D8F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759E2"/>
    <w:multiLevelType w:val="hybridMultilevel"/>
    <w:tmpl w:val="01DA8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D566F"/>
    <w:multiLevelType w:val="hybridMultilevel"/>
    <w:tmpl w:val="BE3A31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66DC1"/>
    <w:multiLevelType w:val="hybridMultilevel"/>
    <w:tmpl w:val="B85E7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25A0D"/>
    <w:multiLevelType w:val="hybridMultilevel"/>
    <w:tmpl w:val="8F6C8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42ACF"/>
    <w:multiLevelType w:val="hybridMultilevel"/>
    <w:tmpl w:val="29805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0107E"/>
    <w:multiLevelType w:val="hybridMultilevel"/>
    <w:tmpl w:val="E82EC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45ACB"/>
    <w:multiLevelType w:val="hybridMultilevel"/>
    <w:tmpl w:val="C9E629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B7AE0"/>
    <w:multiLevelType w:val="hybridMultilevel"/>
    <w:tmpl w:val="841EE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77A8C"/>
    <w:multiLevelType w:val="hybridMultilevel"/>
    <w:tmpl w:val="57F85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E6270"/>
    <w:multiLevelType w:val="hybridMultilevel"/>
    <w:tmpl w:val="411E9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D709A"/>
    <w:multiLevelType w:val="hybridMultilevel"/>
    <w:tmpl w:val="0D1C3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D23C8"/>
    <w:multiLevelType w:val="hybridMultilevel"/>
    <w:tmpl w:val="4A1E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458044">
    <w:abstractNumId w:val="10"/>
  </w:num>
  <w:num w:numId="2" w16cid:durableId="1122384238">
    <w:abstractNumId w:val="3"/>
  </w:num>
  <w:num w:numId="3" w16cid:durableId="983193397">
    <w:abstractNumId w:val="12"/>
  </w:num>
  <w:num w:numId="4" w16cid:durableId="245311753">
    <w:abstractNumId w:val="17"/>
  </w:num>
  <w:num w:numId="5" w16cid:durableId="140082074">
    <w:abstractNumId w:val="9"/>
  </w:num>
  <w:num w:numId="6" w16cid:durableId="2039965208">
    <w:abstractNumId w:val="11"/>
  </w:num>
  <w:num w:numId="7" w16cid:durableId="837618621">
    <w:abstractNumId w:val="0"/>
  </w:num>
  <w:num w:numId="8" w16cid:durableId="1629043299">
    <w:abstractNumId w:val="16"/>
  </w:num>
  <w:num w:numId="9" w16cid:durableId="831680766">
    <w:abstractNumId w:val="5"/>
  </w:num>
  <w:num w:numId="10" w16cid:durableId="1296712404">
    <w:abstractNumId w:val="14"/>
  </w:num>
  <w:num w:numId="11" w16cid:durableId="1036780810">
    <w:abstractNumId w:val="7"/>
  </w:num>
  <w:num w:numId="12" w16cid:durableId="1099643781">
    <w:abstractNumId w:val="13"/>
  </w:num>
  <w:num w:numId="13" w16cid:durableId="726226594">
    <w:abstractNumId w:val="1"/>
  </w:num>
  <w:num w:numId="14" w16cid:durableId="1258827034">
    <w:abstractNumId w:val="4"/>
  </w:num>
  <w:num w:numId="15" w16cid:durableId="1909146447">
    <w:abstractNumId w:val="15"/>
  </w:num>
  <w:num w:numId="16" w16cid:durableId="780295482">
    <w:abstractNumId w:val="2"/>
  </w:num>
  <w:num w:numId="17" w16cid:durableId="1064570924">
    <w:abstractNumId w:val="8"/>
  </w:num>
  <w:num w:numId="18" w16cid:durableId="11426934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ED"/>
    <w:rsid w:val="00005BCB"/>
    <w:rsid w:val="00007E28"/>
    <w:rsid w:val="00012ADA"/>
    <w:rsid w:val="00022A4E"/>
    <w:rsid w:val="000367AE"/>
    <w:rsid w:val="00040E2E"/>
    <w:rsid w:val="0004135C"/>
    <w:rsid w:val="00045559"/>
    <w:rsid w:val="0005204C"/>
    <w:rsid w:val="00055455"/>
    <w:rsid w:val="000603AF"/>
    <w:rsid w:val="00061BD3"/>
    <w:rsid w:val="000715A7"/>
    <w:rsid w:val="00083AE6"/>
    <w:rsid w:val="00092E32"/>
    <w:rsid w:val="000B655F"/>
    <w:rsid w:val="000D603E"/>
    <w:rsid w:val="000E35ED"/>
    <w:rsid w:val="000F3EFE"/>
    <w:rsid w:val="001024AC"/>
    <w:rsid w:val="00110758"/>
    <w:rsid w:val="001236F3"/>
    <w:rsid w:val="001308F3"/>
    <w:rsid w:val="001343CC"/>
    <w:rsid w:val="00143044"/>
    <w:rsid w:val="00151C4F"/>
    <w:rsid w:val="00157E2D"/>
    <w:rsid w:val="00163E01"/>
    <w:rsid w:val="0017365E"/>
    <w:rsid w:val="00180B4D"/>
    <w:rsid w:val="001B283A"/>
    <w:rsid w:val="001E3542"/>
    <w:rsid w:val="001F332E"/>
    <w:rsid w:val="001F7A0A"/>
    <w:rsid w:val="0021061C"/>
    <w:rsid w:val="0022431B"/>
    <w:rsid w:val="00245930"/>
    <w:rsid w:val="00251223"/>
    <w:rsid w:val="00261FE6"/>
    <w:rsid w:val="00281450"/>
    <w:rsid w:val="00283021"/>
    <w:rsid w:val="00292957"/>
    <w:rsid w:val="002D7133"/>
    <w:rsid w:val="00310AD2"/>
    <w:rsid w:val="00340513"/>
    <w:rsid w:val="00356116"/>
    <w:rsid w:val="00383D47"/>
    <w:rsid w:val="00383EA8"/>
    <w:rsid w:val="003867ED"/>
    <w:rsid w:val="00391438"/>
    <w:rsid w:val="003B52D5"/>
    <w:rsid w:val="003C153F"/>
    <w:rsid w:val="003D7DF6"/>
    <w:rsid w:val="003F2E11"/>
    <w:rsid w:val="003F3CF2"/>
    <w:rsid w:val="00400D87"/>
    <w:rsid w:val="00407636"/>
    <w:rsid w:val="00430E2D"/>
    <w:rsid w:val="004601D7"/>
    <w:rsid w:val="00467198"/>
    <w:rsid w:val="004701A9"/>
    <w:rsid w:val="0049679C"/>
    <w:rsid w:val="004B07B3"/>
    <w:rsid w:val="004B1A02"/>
    <w:rsid w:val="004B4881"/>
    <w:rsid w:val="004C54BF"/>
    <w:rsid w:val="004E081A"/>
    <w:rsid w:val="004E7D3A"/>
    <w:rsid w:val="00514CEF"/>
    <w:rsid w:val="00522E3D"/>
    <w:rsid w:val="0053246A"/>
    <w:rsid w:val="005516B9"/>
    <w:rsid w:val="005613A9"/>
    <w:rsid w:val="00575797"/>
    <w:rsid w:val="00582CB9"/>
    <w:rsid w:val="00587E4A"/>
    <w:rsid w:val="005928E2"/>
    <w:rsid w:val="00597EFD"/>
    <w:rsid w:val="005A7397"/>
    <w:rsid w:val="005B1405"/>
    <w:rsid w:val="005B23FE"/>
    <w:rsid w:val="00621747"/>
    <w:rsid w:val="00622232"/>
    <w:rsid w:val="00684432"/>
    <w:rsid w:val="006A0D15"/>
    <w:rsid w:val="006C490F"/>
    <w:rsid w:val="006E634C"/>
    <w:rsid w:val="006F7E9F"/>
    <w:rsid w:val="007112E4"/>
    <w:rsid w:val="00714933"/>
    <w:rsid w:val="007179C2"/>
    <w:rsid w:val="00772504"/>
    <w:rsid w:val="0077512B"/>
    <w:rsid w:val="00790FCB"/>
    <w:rsid w:val="0079684B"/>
    <w:rsid w:val="007C5C6D"/>
    <w:rsid w:val="007D01EA"/>
    <w:rsid w:val="007D764C"/>
    <w:rsid w:val="007D7B7E"/>
    <w:rsid w:val="00813723"/>
    <w:rsid w:val="008212BD"/>
    <w:rsid w:val="00841999"/>
    <w:rsid w:val="008445AE"/>
    <w:rsid w:val="00853A65"/>
    <w:rsid w:val="00857A4F"/>
    <w:rsid w:val="00886D79"/>
    <w:rsid w:val="008F0EA5"/>
    <w:rsid w:val="00942423"/>
    <w:rsid w:val="00947C90"/>
    <w:rsid w:val="009A1EF7"/>
    <w:rsid w:val="009D6933"/>
    <w:rsid w:val="009E43A8"/>
    <w:rsid w:val="00A217D1"/>
    <w:rsid w:val="00A302BE"/>
    <w:rsid w:val="00A46623"/>
    <w:rsid w:val="00A5231F"/>
    <w:rsid w:val="00A748BE"/>
    <w:rsid w:val="00A932C0"/>
    <w:rsid w:val="00AB668A"/>
    <w:rsid w:val="00AC0ED4"/>
    <w:rsid w:val="00AC5DCC"/>
    <w:rsid w:val="00AE0C7C"/>
    <w:rsid w:val="00B07D5F"/>
    <w:rsid w:val="00B62F07"/>
    <w:rsid w:val="00B679ED"/>
    <w:rsid w:val="00BB54A5"/>
    <w:rsid w:val="00BD3683"/>
    <w:rsid w:val="00C0294C"/>
    <w:rsid w:val="00C13290"/>
    <w:rsid w:val="00C14D1F"/>
    <w:rsid w:val="00C57D04"/>
    <w:rsid w:val="00C62913"/>
    <w:rsid w:val="00C62C3F"/>
    <w:rsid w:val="00C66170"/>
    <w:rsid w:val="00C85480"/>
    <w:rsid w:val="00C86813"/>
    <w:rsid w:val="00CC7F70"/>
    <w:rsid w:val="00CD6174"/>
    <w:rsid w:val="00CF42BF"/>
    <w:rsid w:val="00D157F2"/>
    <w:rsid w:val="00D178D7"/>
    <w:rsid w:val="00D24574"/>
    <w:rsid w:val="00D33EFB"/>
    <w:rsid w:val="00D351B1"/>
    <w:rsid w:val="00D37E38"/>
    <w:rsid w:val="00D8346A"/>
    <w:rsid w:val="00D933CC"/>
    <w:rsid w:val="00D97E4C"/>
    <w:rsid w:val="00DB6DA6"/>
    <w:rsid w:val="00DB7EDF"/>
    <w:rsid w:val="00DC6D76"/>
    <w:rsid w:val="00E17338"/>
    <w:rsid w:val="00E47370"/>
    <w:rsid w:val="00E50110"/>
    <w:rsid w:val="00E55299"/>
    <w:rsid w:val="00E64428"/>
    <w:rsid w:val="00E71CB1"/>
    <w:rsid w:val="00E83A32"/>
    <w:rsid w:val="00EC435D"/>
    <w:rsid w:val="00EC44F6"/>
    <w:rsid w:val="00EC5F8A"/>
    <w:rsid w:val="00EC6713"/>
    <w:rsid w:val="00ED340B"/>
    <w:rsid w:val="00ED34E2"/>
    <w:rsid w:val="00F068B8"/>
    <w:rsid w:val="00F12688"/>
    <w:rsid w:val="00F16069"/>
    <w:rsid w:val="00F2486A"/>
    <w:rsid w:val="00F77EA7"/>
    <w:rsid w:val="00F80BD4"/>
    <w:rsid w:val="00F832BF"/>
    <w:rsid w:val="00F874D3"/>
    <w:rsid w:val="00FC40A6"/>
    <w:rsid w:val="00FE2C96"/>
    <w:rsid w:val="00FE7B0A"/>
    <w:rsid w:val="00FF4C27"/>
    <w:rsid w:val="00FF55A0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AD97"/>
  <w15:chartTrackingRefBased/>
  <w15:docId w15:val="{2AAEFD82-08A8-D54E-BECB-89781041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DF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4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143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D7DF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75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12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D7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C40A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0A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967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679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/Library/Group%20Containers/UBF8T346G9.Office/User%20Content.localized/Templates.localized/TUDublin%20Hand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7A5DDE61EC49B38F08F69D7D1C30" ma:contentTypeVersion="13" ma:contentTypeDescription="Create a new document." ma:contentTypeScope="" ma:versionID="139321f04e2618caa1408a6213c04fc2">
  <xsd:schema xmlns:xsd="http://www.w3.org/2001/XMLSchema" xmlns:xs="http://www.w3.org/2001/XMLSchema" xmlns:p="http://schemas.microsoft.com/office/2006/metadata/properties" xmlns:ns3="186a8af6-524e-48fb-a2b5-8db5625d742b" xmlns:ns4="8713c86b-11c3-4892-8b22-8e1103c1c89f" targetNamespace="http://schemas.microsoft.com/office/2006/metadata/properties" ma:root="true" ma:fieldsID="9ba53b8c8ce039fd88f5433470804001" ns3:_="" ns4:_="">
    <xsd:import namespace="186a8af6-524e-48fb-a2b5-8db5625d742b"/>
    <xsd:import namespace="8713c86b-11c3-4892-8b22-8e1103c1c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8af6-524e-48fb-a2b5-8db5625d7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3c86b-11c3-4892-8b22-8e1103c1c8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2F83D1-0D16-4AB5-862B-75546E356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8af6-524e-48fb-a2b5-8db5625d742b"/>
    <ds:schemaRef ds:uri="8713c86b-11c3-4892-8b22-8e1103c1c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201D93-BAE6-4293-B0E4-7E35DE1FAB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46FD45-3649-4766-83B9-7E046D71EA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TUDublin Handout.dotx</Template>
  <TotalTime>9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</vt:lpstr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</dc:title>
  <dc:subject>Assignment 2</dc:subject>
  <dc:creator>Jack O'Neill</dc:creator>
  <cp:keywords/>
  <dc:description/>
  <cp:lastModifiedBy>Jack O'Neill</cp:lastModifiedBy>
  <cp:revision>3</cp:revision>
  <dcterms:created xsi:type="dcterms:W3CDTF">2023-03-27T07:55:00Z</dcterms:created>
  <dcterms:modified xsi:type="dcterms:W3CDTF">2023-03-27T08:34:00Z</dcterms:modified>
  <cp:category>Software 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0x010100CE497A5DDE61EC49B38F08F69D7D1C30</vt:lpwstr>
  </property>
</Properties>
</file>